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F6CE5" w14:textId="54B93932" w:rsidR="00F91339" w:rsidRPr="005B1A08" w:rsidRDefault="005B1A08" w:rsidP="00701B4B">
      <w:pPr>
        <w:jc w:val="center"/>
        <w:rPr>
          <w:caps/>
        </w:rPr>
      </w:pPr>
      <w:r w:rsidRPr="005B1A08">
        <w:rPr>
          <w:caps/>
        </w:rPr>
        <w:t>{{ agreement_type }}</w:t>
      </w:r>
    </w:p>
    <w:p w14:paraId="2D8160AA" w14:textId="49FE0CAF" w:rsidR="00701B4B" w:rsidRDefault="00701B4B" w:rsidP="00701B4B">
      <w:r>
        <w:t>This {{</w:t>
      </w:r>
      <w:r w:rsidR="005B1A08">
        <w:t xml:space="preserve"> agreement_type </w:t>
      </w:r>
      <w:r>
        <w:t xml:space="preserve">}} is dated </w:t>
      </w:r>
      <w:r w:rsidR="005B1A08">
        <w:t xml:space="preserve">{{ agreement_date }} </w:t>
      </w:r>
      <w:r>
        <w:t>and is between {{</w:t>
      </w:r>
      <w:r w:rsidR="005B1A08">
        <w:t xml:space="preserve"> </w:t>
      </w:r>
      <w:r>
        <w:t>part</w:t>
      </w:r>
      <w:r w:rsidR="0039676D">
        <w:t>y</w:t>
      </w:r>
      <w:r w:rsidR="00DE2E05">
        <w:t>1</w:t>
      </w:r>
      <w:r w:rsidR="003E2F8B">
        <w:t>.</w:t>
      </w:r>
      <w:r w:rsidR="00E5597D">
        <w:t>name.</w:t>
      </w:r>
      <w:r w:rsidR="009900F1">
        <w:t>full</w:t>
      </w:r>
      <w:r w:rsidR="000B010F">
        <w:t>()</w:t>
      </w:r>
      <w:r w:rsidR="005B1A08">
        <w:t xml:space="preserve"> </w:t>
      </w:r>
      <w:r>
        <w:t xml:space="preserve">}}, </w:t>
      </w:r>
      <w:r w:rsidR="0039676D">
        <w:t>an individual</w:t>
      </w:r>
      <w:r>
        <w:t xml:space="preserve">, and </w:t>
      </w:r>
      <w:r w:rsidR="00C26C19" w:rsidRPr="00C26C19">
        <w:t>{{ part</w:t>
      </w:r>
      <w:r w:rsidR="00DE2E05">
        <w:t>y2</w:t>
      </w:r>
      <w:r w:rsidR="00C26C19" w:rsidRPr="00C26C19">
        <w:t>.</w:t>
      </w:r>
      <w:r w:rsidR="00E5597D">
        <w:t>name.</w:t>
      </w:r>
      <w:r w:rsidR="00C26C19" w:rsidRPr="00C26C19">
        <w:t>full() }},</w:t>
      </w:r>
      <w:r w:rsidR="00DE2E05">
        <w:t xml:space="preserve"> a B</w:t>
      </w:r>
      <w:r w:rsidR="00EA2D62">
        <w:t xml:space="preserve">ritish </w:t>
      </w:r>
      <w:r w:rsidR="00DE2E05">
        <w:t>C</w:t>
      </w:r>
      <w:r w:rsidR="00EA2D62">
        <w:t>olumbia</w:t>
      </w:r>
      <w:r w:rsidR="00DE2E05">
        <w:t xml:space="preserve"> company</w:t>
      </w:r>
      <w:r>
        <w:t>.</w:t>
      </w:r>
    </w:p>
    <w:p w14:paraId="0573DD86" w14:textId="5FD5A26A" w:rsidR="00701B4B" w:rsidRDefault="004E58D9" w:rsidP="00701B4B">
      <w:r>
        <w:t>The parties</w:t>
      </w:r>
      <w:r w:rsidR="00A66A69">
        <w:t xml:space="preserve"> agree as follows:</w:t>
      </w:r>
    </w:p>
    <w:p w14:paraId="3C8A932C" w14:textId="3B0C115E" w:rsidR="00040B4B" w:rsidRDefault="00DA3306" w:rsidP="00A301EF">
      <w:pPr>
        <w:pStyle w:val="Heading1"/>
      </w:pPr>
      <w:r>
        <w:t>A clause</w:t>
      </w:r>
    </w:p>
    <w:p w14:paraId="666B607C" w14:textId="59030948" w:rsidR="00040B4B" w:rsidRPr="00040B4B" w:rsidRDefault="00040B4B" w:rsidP="00040B4B">
      <w:pPr>
        <w:pStyle w:val="Heading1Text"/>
      </w:pPr>
      <w:r>
        <w:t>Language of my clause.</w:t>
      </w:r>
    </w:p>
    <w:p w14:paraId="3A24E8AD" w14:textId="77777777" w:rsidR="004556A6" w:rsidRDefault="00A301EF" w:rsidP="00A301EF">
      <w:pPr>
        <w:pStyle w:val="Heading1"/>
      </w:pPr>
      <w:r>
        <w:t>{%p if</w:t>
      </w:r>
      <w:r w:rsidR="005404B5">
        <w:t xml:space="preserve"> entire_agreement </w:t>
      </w:r>
      <w:r w:rsidR="006A418F">
        <w:t>is true %}</w:t>
      </w:r>
    </w:p>
    <w:p w14:paraId="0697D352" w14:textId="7034F196" w:rsidR="00A301EF" w:rsidRDefault="00F56D1C" w:rsidP="00A301EF">
      <w:pPr>
        <w:pStyle w:val="Heading1"/>
      </w:pPr>
      <w:r>
        <w:t>Entire Agreement</w:t>
      </w:r>
    </w:p>
    <w:p w14:paraId="7D8B77A7" w14:textId="38FA62B6" w:rsidR="00CE7B26" w:rsidRDefault="004D64B6" w:rsidP="004D64B6">
      <w:pPr>
        <w:pStyle w:val="Heading1Text"/>
      </w:pPr>
      <w:r>
        <w:t>Entire agreement</w:t>
      </w:r>
      <w:r w:rsidR="00DA3306">
        <w:t xml:space="preserve"> clause</w:t>
      </w:r>
      <w:r>
        <w:t>.</w:t>
      </w:r>
    </w:p>
    <w:p w14:paraId="0C5D6258" w14:textId="34FEFEF4" w:rsidR="004D64B6" w:rsidRDefault="004D64B6" w:rsidP="00CE7B26">
      <w:pPr>
        <w:pStyle w:val="Heading1"/>
      </w:pPr>
      <w:r>
        <w:t>{%</w:t>
      </w:r>
      <w:r w:rsidR="004556A6">
        <w:t>p</w:t>
      </w:r>
      <w:r>
        <w:t xml:space="preserve"> endif %}</w:t>
      </w:r>
    </w:p>
    <w:p w14:paraId="7810C3C9" w14:textId="4499AE68" w:rsidR="004D64B6" w:rsidRDefault="00040B4B" w:rsidP="004D64B6">
      <w:pPr>
        <w:pStyle w:val="Heading1"/>
      </w:pPr>
      <w:r>
        <w:t>Final Clause</w:t>
      </w:r>
    </w:p>
    <w:p w14:paraId="56C4B461" w14:textId="622B4333" w:rsidR="00040B4B" w:rsidRDefault="00040B4B" w:rsidP="00040B4B">
      <w:pPr>
        <w:pStyle w:val="Heading1Text"/>
      </w:pPr>
      <w:r>
        <w:t>Blah.</w:t>
      </w:r>
    </w:p>
    <w:p w14:paraId="22B2F4F8" w14:textId="48B996EF" w:rsidR="00040B4B" w:rsidRPr="00040B4B" w:rsidRDefault="00040B4B" w:rsidP="00040B4B">
      <w:pPr>
        <w:pStyle w:val="Heading1Text"/>
        <w:ind w:left="0"/>
      </w:pPr>
      <w:r>
        <w:t>The parties are signing blah blah…</w:t>
      </w:r>
    </w:p>
    <w:p w14:paraId="6FA90C74" w14:textId="77777777" w:rsidR="008E3A23" w:rsidRPr="008E3A23" w:rsidRDefault="008E3A23" w:rsidP="008E3A23"/>
    <w:p w14:paraId="434FBABF" w14:textId="77777777" w:rsidR="00B20D6F" w:rsidRPr="00B20D6F" w:rsidRDefault="00B20D6F" w:rsidP="00B20D6F"/>
    <w:sectPr w:rsidR="00B20D6F" w:rsidRPr="00B20D6F" w:rsidSect="00701B4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9230A"/>
    <w:multiLevelType w:val="multilevel"/>
    <w:tmpl w:val="DA625B00"/>
    <w:name w:val="rls_article32"/>
    <w:lvl w:ilvl="0">
      <w:start w:val="1"/>
      <w:numFmt w:val="decimal"/>
      <w:pStyle w:val="Heading1"/>
      <w:lvlText w:val="%1."/>
      <w:lvlJc w:val="left"/>
      <w:pPr>
        <w:ind w:left="714" w:hanging="714"/>
      </w:pPr>
      <w:rPr>
        <w:rFonts w:hint="default"/>
        <w:b w:val="0"/>
        <w:sz w:val="22"/>
      </w:rPr>
    </w:lvl>
    <w:lvl w:ilvl="1">
      <w:start w:val="1"/>
      <w:numFmt w:val="lowerLetter"/>
      <w:pStyle w:val="Heading2"/>
      <w:lvlText w:val="(%2)"/>
      <w:lvlJc w:val="left"/>
      <w:pPr>
        <w:ind w:left="714" w:hanging="357"/>
      </w:pPr>
      <w:rPr>
        <w:rFonts w:hint="default"/>
        <w:b w:val="0"/>
      </w:rPr>
    </w:lvl>
    <w:lvl w:ilvl="2">
      <w:start w:val="1"/>
      <w:numFmt w:val="decimal"/>
      <w:pStyle w:val="Heading3"/>
      <w:lvlText w:val="(%3)"/>
      <w:lvlJc w:val="left"/>
      <w:pPr>
        <w:ind w:left="1071" w:hanging="357"/>
      </w:pPr>
      <w:rPr>
        <w:rFonts w:hint="default"/>
        <w:b w:val="0"/>
      </w:rPr>
    </w:lvl>
    <w:lvl w:ilvl="3">
      <w:start w:val="1"/>
      <w:numFmt w:val="upperLetter"/>
      <w:pStyle w:val="Heading4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upperLetter"/>
      <w:pStyle w:val="Heading5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1DAC0212"/>
    <w:multiLevelType w:val="multilevel"/>
    <w:tmpl w:val="7BA8587A"/>
    <w:name w:val="rls_article"/>
    <w:styleLink w:val="MSCDHanging"/>
    <w:lvl w:ilvl="0">
      <w:start w:val="1"/>
      <w:numFmt w:val="decimal"/>
      <w:lvlText w:val="Article %1"/>
      <w:lvlJc w:val="left"/>
      <w:pPr>
        <w:ind w:left="357" w:hanging="357"/>
      </w:pPr>
      <w:rPr>
        <w:rFonts w:asciiTheme="minorHAnsi" w:hAnsiTheme="minorHAnsi" w:hint="default"/>
        <w:sz w:val="22"/>
      </w:rPr>
    </w:lvl>
    <w:lvl w:ilvl="1">
      <w:start w:val="1"/>
      <w:numFmt w:val="decimal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14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2" w:hanging="35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609506EC"/>
    <w:multiLevelType w:val="multilevel"/>
    <w:tmpl w:val="7BA8587A"/>
    <w:name w:val="rls_article3"/>
    <w:numStyleLink w:val="MSCDHanging"/>
  </w:abstractNum>
  <w:abstractNum w:abstractNumId="3" w15:restartNumberingAfterBreak="0">
    <w:nsid w:val="6AF91CD5"/>
    <w:multiLevelType w:val="multilevel"/>
    <w:tmpl w:val="1009001D"/>
    <w:name w:val="rls_artic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7B"/>
    <w:rsid w:val="000017B4"/>
    <w:rsid w:val="00040B4B"/>
    <w:rsid w:val="00066993"/>
    <w:rsid w:val="000B010F"/>
    <w:rsid w:val="000C17C2"/>
    <w:rsid w:val="000F7136"/>
    <w:rsid w:val="001459D8"/>
    <w:rsid w:val="00147437"/>
    <w:rsid w:val="001D5D95"/>
    <w:rsid w:val="001F231D"/>
    <w:rsid w:val="00203B89"/>
    <w:rsid w:val="00206507"/>
    <w:rsid w:val="00207F3F"/>
    <w:rsid w:val="0023337B"/>
    <w:rsid w:val="002438B0"/>
    <w:rsid w:val="00260BB9"/>
    <w:rsid w:val="002779FC"/>
    <w:rsid w:val="002D6983"/>
    <w:rsid w:val="00320D4D"/>
    <w:rsid w:val="0039676D"/>
    <w:rsid w:val="003C0D7E"/>
    <w:rsid w:val="003C385C"/>
    <w:rsid w:val="003E2F8B"/>
    <w:rsid w:val="00447485"/>
    <w:rsid w:val="004556A6"/>
    <w:rsid w:val="00470802"/>
    <w:rsid w:val="00485C16"/>
    <w:rsid w:val="0049065A"/>
    <w:rsid w:val="004A2F8E"/>
    <w:rsid w:val="004B5452"/>
    <w:rsid w:val="004D64B6"/>
    <w:rsid w:val="004E58D9"/>
    <w:rsid w:val="005060CD"/>
    <w:rsid w:val="005404B5"/>
    <w:rsid w:val="005B0BC9"/>
    <w:rsid w:val="005B1A08"/>
    <w:rsid w:val="0060792D"/>
    <w:rsid w:val="00616179"/>
    <w:rsid w:val="00635DC1"/>
    <w:rsid w:val="00656B3B"/>
    <w:rsid w:val="006A418F"/>
    <w:rsid w:val="00701B4B"/>
    <w:rsid w:val="00781826"/>
    <w:rsid w:val="007E3373"/>
    <w:rsid w:val="007F705B"/>
    <w:rsid w:val="008A5C52"/>
    <w:rsid w:val="008D3549"/>
    <w:rsid w:val="008E3A23"/>
    <w:rsid w:val="008F01E6"/>
    <w:rsid w:val="008F1C6F"/>
    <w:rsid w:val="008F41CC"/>
    <w:rsid w:val="0094157D"/>
    <w:rsid w:val="00957CF4"/>
    <w:rsid w:val="009900F1"/>
    <w:rsid w:val="00A301EF"/>
    <w:rsid w:val="00A66A69"/>
    <w:rsid w:val="00A90FBE"/>
    <w:rsid w:val="00B20D6F"/>
    <w:rsid w:val="00B65360"/>
    <w:rsid w:val="00C26C19"/>
    <w:rsid w:val="00C64576"/>
    <w:rsid w:val="00CB21E0"/>
    <w:rsid w:val="00CE7B26"/>
    <w:rsid w:val="00D1569C"/>
    <w:rsid w:val="00DA3306"/>
    <w:rsid w:val="00DC10D8"/>
    <w:rsid w:val="00DC339F"/>
    <w:rsid w:val="00DC5EFC"/>
    <w:rsid w:val="00DE2E05"/>
    <w:rsid w:val="00E5597D"/>
    <w:rsid w:val="00E74156"/>
    <w:rsid w:val="00E91E38"/>
    <w:rsid w:val="00EA2D62"/>
    <w:rsid w:val="00F34A1C"/>
    <w:rsid w:val="00F56D1C"/>
    <w:rsid w:val="00F70FE7"/>
    <w:rsid w:val="00F91339"/>
    <w:rsid w:val="00FB1619"/>
    <w:rsid w:val="00FD677E"/>
    <w:rsid w:val="00F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FD17"/>
  <w15:chartTrackingRefBased/>
  <w15:docId w15:val="{2E6607D8-894A-4115-9D0A-81CB9296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B4B"/>
  </w:style>
  <w:style w:type="paragraph" w:styleId="Heading1">
    <w:name w:val="heading 1"/>
    <w:basedOn w:val="Normal"/>
    <w:next w:val="Heading1Text"/>
    <w:link w:val="Heading1Char"/>
    <w:autoRedefine/>
    <w:uiPriority w:val="9"/>
    <w:qFormat/>
    <w:rsid w:val="008F01E6"/>
    <w:pPr>
      <w:keepNext/>
      <w:keepLines/>
      <w:numPr>
        <w:numId w:val="4"/>
      </w:numPr>
      <w:spacing w:before="16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01E6"/>
    <w:pPr>
      <w:keepNext/>
      <w:numPr>
        <w:ilvl w:val="1"/>
        <w:numId w:val="4"/>
      </w:numPr>
      <w:spacing w:before="16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D4D"/>
    <w:pPr>
      <w:numPr>
        <w:ilvl w:val="2"/>
        <w:numId w:val="4"/>
      </w:numPr>
      <w:spacing w:before="160" w:after="0"/>
      <w:outlineLvl w:val="2"/>
    </w:pPr>
    <w:rPr>
      <w:rFonts w:eastAsiaTheme="majorEastAsia" w:cstheme="majorBidi"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91E38"/>
    <w:pPr>
      <w:numPr>
        <w:ilvl w:val="3"/>
        <w:numId w:val="4"/>
      </w:numPr>
      <w:spacing w:before="16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3A23"/>
    <w:pPr>
      <w:numPr>
        <w:ilvl w:val="4"/>
        <w:numId w:val="4"/>
      </w:numPr>
      <w:spacing w:before="16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SCDHanging">
    <w:name w:val="MSCD Hanging"/>
    <w:uiPriority w:val="99"/>
    <w:rsid w:val="00447485"/>
    <w:pPr>
      <w:numPr>
        <w:numId w:val="1"/>
      </w:numPr>
    </w:pPr>
  </w:style>
  <w:style w:type="paragraph" w:customStyle="1" w:styleId="Heading1Text">
    <w:name w:val="Heading 1 Text"/>
    <w:basedOn w:val="Normal"/>
    <w:link w:val="Heading1TextChar"/>
    <w:autoRedefine/>
    <w:qFormat/>
    <w:rsid w:val="00C64576"/>
    <w:pPr>
      <w:spacing w:before="160" w:after="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8F01E6"/>
    <w:rPr>
      <w:rFonts w:eastAsiaTheme="majorEastAsia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1E6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D4D"/>
    <w:rPr>
      <w:rFonts w:eastAsiaTheme="majorEastAsia" w:cstheme="majorBidi"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1E38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E3A23"/>
    <w:rPr>
      <w:rFonts w:eastAsiaTheme="majorEastAsia" w:cstheme="majorBidi"/>
    </w:rPr>
  </w:style>
  <w:style w:type="character" w:customStyle="1" w:styleId="Heading1TextChar">
    <w:name w:val="Heading 1 Text Char"/>
    <w:basedOn w:val="DefaultParagraphFont"/>
    <w:link w:val="Heading1Text"/>
    <w:rsid w:val="00C64576"/>
  </w:style>
  <w:style w:type="paragraph" w:styleId="NoSpacing">
    <w:name w:val="No Spacing"/>
    <w:uiPriority w:val="1"/>
    <w:qFormat/>
    <w:rsid w:val="00D1569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060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0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0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0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ceRobson\OneDrive%20-%20Lance%20N%20Robson%20Law%20Corporation\KM\My%20Precedents\Templates\Commercial%20Agreement%20(MSCD,%20Hanging,%20No%20Article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Commercial Agreement (MSCD, Hanging, No Articles)</Template>
  <TotalTime>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Robson</dc:creator>
  <cp:keywords/>
  <dc:description/>
  <cp:lastModifiedBy>Lance Robson</cp:lastModifiedBy>
  <cp:revision>7</cp:revision>
  <dcterms:created xsi:type="dcterms:W3CDTF">2021-01-30T00:09:00Z</dcterms:created>
  <dcterms:modified xsi:type="dcterms:W3CDTF">2021-02-01T06:27:00Z</dcterms:modified>
</cp:coreProperties>
</file>